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2011D" w14:textId="77777777" w:rsidR="00676C91" w:rsidRDefault="004F5BEE">
      <w:pPr>
        <w:pStyle w:val="Title"/>
      </w:pPr>
      <w:bookmarkStart w:id="0" w:name="_GoBack"/>
      <w:bookmarkEnd w:id="0"/>
      <w:r>
        <w:t>Design</w:t>
      </w:r>
      <w:r w:rsidR="006D28B5">
        <w:t xml:space="preserve"> details</w:t>
      </w:r>
    </w:p>
    <w:p w14:paraId="4A719A17" w14:textId="77777777" w:rsidR="00676C91" w:rsidRDefault="004F5BEE">
      <w:pPr>
        <w:pStyle w:val="Heading1"/>
      </w:pPr>
      <w:r>
        <w:t>Server</w:t>
      </w:r>
    </w:p>
    <w:p w14:paraId="759A08CB" w14:textId="07E7BCE3" w:rsidR="006D28B5" w:rsidRDefault="00D7348D" w:rsidP="006D28B5">
      <w:r>
        <w:t xml:space="preserve">To develop the </w:t>
      </w:r>
      <w:r w:rsidR="00A945A5">
        <w:t>server,</w:t>
      </w:r>
      <w:r>
        <w:t xml:space="preserve"> I have used </w:t>
      </w:r>
      <w:hyperlink r:id="rId7" w:history="1">
        <w:r w:rsidR="00233DA6" w:rsidRPr="00A945A5">
          <w:rPr>
            <w:rStyle w:val="Hyperlink"/>
          </w:rPr>
          <w:t>Perfect</w:t>
        </w:r>
        <w:r w:rsidR="00A945A5" w:rsidRPr="00A945A5">
          <w:rPr>
            <w:rStyle w:val="Hyperlink"/>
          </w:rPr>
          <w:t xml:space="preserve"> Server Side Swift</w:t>
        </w:r>
      </w:hyperlink>
      <w:r w:rsidR="00A945A5">
        <w:t>. It’s completely developed in swift.</w:t>
      </w:r>
      <w:r w:rsidR="001B4783">
        <w:t xml:space="preserve"> A RESTful Web Service has been developed to serve the data fetched from MySQL database.</w:t>
      </w:r>
    </w:p>
    <w:p w14:paraId="4164D7BE" w14:textId="19B57CE2" w:rsidR="00A945A5" w:rsidRDefault="00A945A5" w:rsidP="00A945A5">
      <w:pPr>
        <w:pStyle w:val="Heading1"/>
      </w:pPr>
      <w:r>
        <w:t>iOS App</w:t>
      </w:r>
    </w:p>
    <w:p w14:paraId="6284B7F3" w14:textId="63A7A269" w:rsidR="00A945A5" w:rsidRDefault="00A945A5" w:rsidP="00A945A5">
      <w:r>
        <w:t>It’s iOS client has been completely developed in Swift also.</w:t>
      </w:r>
    </w:p>
    <w:p w14:paraId="31505B25" w14:textId="0D299A98" w:rsidR="00676C91" w:rsidRDefault="00E2049E">
      <w:pPr>
        <w:pStyle w:val="Heading2"/>
      </w:pPr>
      <w:r>
        <w:t>Tech and Dependencies used</w:t>
      </w:r>
      <w:r w:rsidR="001E2694">
        <w:t>.</w:t>
      </w:r>
    </w:p>
    <w:p w14:paraId="20FB5763" w14:textId="69CEA067" w:rsidR="001B4783" w:rsidRDefault="001B4783" w:rsidP="001B4783">
      <w:pPr>
        <w:pStyle w:val="Heading3"/>
      </w:pPr>
      <w:proofErr w:type="spellStart"/>
      <w:r>
        <w:t>Autolayout</w:t>
      </w:r>
      <w:proofErr w:type="spellEnd"/>
      <w:r>
        <w:t>, Size class: For UI and layout design</w:t>
      </w:r>
    </w:p>
    <w:p w14:paraId="65543DFD" w14:textId="01F750E9" w:rsidR="001B4783" w:rsidRDefault="001B4783" w:rsidP="001B4783">
      <w:pPr>
        <w:pStyle w:val="Heading3"/>
      </w:pPr>
      <w:proofErr w:type="spellStart"/>
      <w:r>
        <w:t>ObjectMapper</w:t>
      </w:r>
      <w:proofErr w:type="spellEnd"/>
      <w:r>
        <w:t>: For JSON parsing</w:t>
      </w:r>
    </w:p>
    <w:p w14:paraId="4CE6A350" w14:textId="77777777" w:rsidR="001B4783" w:rsidRDefault="001B4783" w:rsidP="001B4783">
      <w:pPr>
        <w:pStyle w:val="Heading3"/>
      </w:pPr>
      <w:r>
        <w:t>RESTful Web Services</w:t>
      </w:r>
    </w:p>
    <w:p w14:paraId="47140F1A" w14:textId="77777777" w:rsidR="001B4783" w:rsidRDefault="001B4783" w:rsidP="001B4783">
      <w:pPr>
        <w:pStyle w:val="Heading3"/>
      </w:pPr>
      <w:proofErr w:type="spellStart"/>
      <w:r>
        <w:t>CocoaPods</w:t>
      </w:r>
      <w:proofErr w:type="spellEnd"/>
      <w:r>
        <w:t xml:space="preserve"> for dependency management.</w:t>
      </w:r>
    </w:p>
    <w:p w14:paraId="67942685" w14:textId="10EDCF7D" w:rsidR="001B4783" w:rsidRDefault="001B4783" w:rsidP="001B4783">
      <w:pPr>
        <w:pStyle w:val="Heading3"/>
      </w:pPr>
      <w:proofErr w:type="spellStart"/>
      <w:r>
        <w:t>Alamofire</w:t>
      </w:r>
      <w:proofErr w:type="spellEnd"/>
      <w:r>
        <w:t>: For network layer</w:t>
      </w:r>
    </w:p>
    <w:p w14:paraId="3996A07F" w14:textId="6045F375" w:rsidR="001B4783" w:rsidRDefault="001B4783" w:rsidP="001B4783">
      <w:pPr>
        <w:pStyle w:val="Heading3"/>
      </w:pPr>
      <w:r>
        <w:t>Siesta framework: To consume Web Service</w:t>
      </w:r>
    </w:p>
    <w:p w14:paraId="01F1A0CC" w14:textId="1DBD9EEF" w:rsidR="007E285E" w:rsidRDefault="007E285E" w:rsidP="001B4783">
      <w:pPr>
        <w:pStyle w:val="Heading3"/>
      </w:pPr>
      <w:proofErr w:type="spellStart"/>
      <w:r>
        <w:t>XCTest</w:t>
      </w:r>
      <w:proofErr w:type="spellEnd"/>
      <w:r>
        <w:t xml:space="preserve">: For </w:t>
      </w:r>
      <w:r w:rsidR="001946DC">
        <w:t>Unit Testing</w:t>
      </w:r>
    </w:p>
    <w:p w14:paraId="5CBCE344" w14:textId="13AB3CA8" w:rsidR="0063077C" w:rsidRDefault="0063077C" w:rsidP="001B4783">
      <w:pPr>
        <w:pStyle w:val="Heading3"/>
      </w:pPr>
      <w:proofErr w:type="gramStart"/>
      <w:r>
        <w:t>Also</w:t>
      </w:r>
      <w:proofErr w:type="gramEnd"/>
      <w:r>
        <w:t xml:space="preserve"> there are some other </w:t>
      </w:r>
      <w:r w:rsidR="00C70FA0">
        <w:t>minor plugins that have been used on this project.</w:t>
      </w:r>
    </w:p>
    <w:p w14:paraId="10130109" w14:textId="77777777" w:rsidR="001B4783" w:rsidRDefault="001B4783" w:rsidP="001B4783">
      <w:pPr>
        <w:pStyle w:val="Heading3"/>
        <w:numPr>
          <w:ilvl w:val="0"/>
          <w:numId w:val="0"/>
        </w:numPr>
        <w:ind w:left="1080"/>
      </w:pPr>
    </w:p>
    <w:p w14:paraId="4E8234DA" w14:textId="4A79128E" w:rsidR="00676C91" w:rsidRDefault="001B4783">
      <w:pPr>
        <w:pStyle w:val="Heading1"/>
      </w:pPr>
      <w:r>
        <w:t>Android app</w:t>
      </w:r>
    </w:p>
    <w:p w14:paraId="7A9F5E09" w14:textId="16CE8B7E" w:rsidR="001B4783" w:rsidRDefault="001B4783" w:rsidP="00CE4824">
      <w:r>
        <w:t>Java 8 has been used as</w:t>
      </w:r>
      <w:r w:rsidR="00CE4824">
        <w:t xml:space="preserve"> the main development language.</w:t>
      </w:r>
    </w:p>
    <w:p w14:paraId="7C59A9A8" w14:textId="77777777" w:rsidR="00CE4824" w:rsidRDefault="00CE4824" w:rsidP="00CE4824"/>
    <w:p w14:paraId="3A89F07F" w14:textId="77777777" w:rsidR="001B4783" w:rsidRDefault="001B4783" w:rsidP="001B4783">
      <w:pPr>
        <w:pStyle w:val="Heading2"/>
      </w:pPr>
      <w:r>
        <w:t>Tech and Dependencies used.</w:t>
      </w:r>
    </w:p>
    <w:p w14:paraId="58DC01B7" w14:textId="23B0465A" w:rsidR="001B4783" w:rsidRDefault="00E51D5D" w:rsidP="001B4783">
      <w:pPr>
        <w:pStyle w:val="Heading3"/>
      </w:pPr>
      <w:r>
        <w:t>Activity and Fragments</w:t>
      </w:r>
      <w:r w:rsidR="001B4783">
        <w:t>: For UI and layout design</w:t>
      </w:r>
    </w:p>
    <w:p w14:paraId="0B3AB18F" w14:textId="6AD9D78C" w:rsidR="001B4783" w:rsidRDefault="00E51D5D" w:rsidP="001B4783">
      <w:pPr>
        <w:pStyle w:val="Heading3"/>
      </w:pPr>
      <w:proofErr w:type="spellStart"/>
      <w:r>
        <w:t>Gson</w:t>
      </w:r>
      <w:proofErr w:type="spellEnd"/>
      <w:r w:rsidR="001B4783">
        <w:t>: For JSON parsing</w:t>
      </w:r>
    </w:p>
    <w:p w14:paraId="65BA79E3" w14:textId="77777777" w:rsidR="001B4783" w:rsidRDefault="001B4783" w:rsidP="001B4783">
      <w:pPr>
        <w:pStyle w:val="Heading3"/>
      </w:pPr>
      <w:r>
        <w:t>RESTful Web Services</w:t>
      </w:r>
    </w:p>
    <w:p w14:paraId="3DE2E97C" w14:textId="022F23DF" w:rsidR="001B4783" w:rsidRDefault="00E51D5D" w:rsidP="001B4783">
      <w:pPr>
        <w:pStyle w:val="Heading3"/>
      </w:pPr>
      <w:proofErr w:type="spellStart"/>
      <w:r>
        <w:t>Gradle</w:t>
      </w:r>
      <w:proofErr w:type="spellEnd"/>
      <w:r w:rsidR="001B4783">
        <w:t xml:space="preserve"> for dependency management.</w:t>
      </w:r>
    </w:p>
    <w:p w14:paraId="452402BA" w14:textId="4DB89A83" w:rsidR="001B4783" w:rsidRDefault="007B30CE" w:rsidP="001B4783">
      <w:pPr>
        <w:pStyle w:val="Heading3"/>
      </w:pPr>
      <w:hyperlink r:id="rId8" w:history="1">
        <w:r w:rsidR="00E51D5D" w:rsidRPr="00E51D5D">
          <w:rPr>
            <w:rStyle w:val="Hyperlink"/>
          </w:rPr>
          <w:t>Retrofit2</w:t>
        </w:r>
      </w:hyperlink>
      <w:r w:rsidR="001B4783">
        <w:t>: For network layer</w:t>
      </w:r>
    </w:p>
    <w:p w14:paraId="11897AC1" w14:textId="3DD13873" w:rsidR="001B4783" w:rsidRDefault="007B30CE" w:rsidP="001B4783">
      <w:pPr>
        <w:pStyle w:val="Heading3"/>
      </w:pPr>
      <w:hyperlink r:id="rId9" w:history="1">
        <w:r w:rsidR="00E51D5D" w:rsidRPr="00E51D5D">
          <w:rPr>
            <w:rStyle w:val="Hyperlink"/>
          </w:rPr>
          <w:t>Butter Knife</w:t>
        </w:r>
      </w:hyperlink>
      <w:r w:rsidR="00E51D5D">
        <w:t>: For binding</w:t>
      </w:r>
    </w:p>
    <w:p w14:paraId="3E8E98D3" w14:textId="3692597D" w:rsidR="00E51D5D" w:rsidRDefault="007B30CE" w:rsidP="001B4783">
      <w:pPr>
        <w:pStyle w:val="Heading3"/>
      </w:pPr>
      <w:hyperlink r:id="rId10" w:history="1">
        <w:r w:rsidR="00E51D5D" w:rsidRPr="00E51D5D">
          <w:rPr>
            <w:rStyle w:val="Hyperlink"/>
          </w:rPr>
          <w:t>Timber</w:t>
        </w:r>
      </w:hyperlink>
      <w:r w:rsidR="00E51D5D">
        <w:t>: For logging.</w:t>
      </w:r>
    </w:p>
    <w:p w14:paraId="74C1B28D" w14:textId="1FFFADB2" w:rsidR="00545A9D" w:rsidRDefault="00545A9D" w:rsidP="001B4783">
      <w:pPr>
        <w:pStyle w:val="Heading3"/>
      </w:pPr>
      <w:r>
        <w:t>Junit: For Unit Testing.</w:t>
      </w:r>
    </w:p>
    <w:p w14:paraId="3648C022" w14:textId="06F3B03D" w:rsidR="00545A9D" w:rsidRDefault="007B30CE" w:rsidP="001B4783">
      <w:pPr>
        <w:pStyle w:val="Heading3"/>
      </w:pPr>
      <w:hyperlink r:id="rId11" w:history="1">
        <w:proofErr w:type="spellStart"/>
        <w:r w:rsidR="00DB48D6" w:rsidRPr="000F6F55">
          <w:rPr>
            <w:rStyle w:val="Hyperlink"/>
          </w:rPr>
          <w:t>Mo</w:t>
        </w:r>
        <w:r w:rsidR="007120E0" w:rsidRPr="000F6F55">
          <w:rPr>
            <w:rStyle w:val="Hyperlink"/>
          </w:rPr>
          <w:t>ckito</w:t>
        </w:r>
        <w:proofErr w:type="spellEnd"/>
      </w:hyperlink>
      <w:r w:rsidR="007120E0">
        <w:t xml:space="preserve">: </w:t>
      </w:r>
      <w:r w:rsidR="000F6F55">
        <w:t xml:space="preserve">For </w:t>
      </w:r>
      <w:r w:rsidR="007120E0">
        <w:t>Object mocking</w:t>
      </w:r>
    </w:p>
    <w:p w14:paraId="5D1B8795" w14:textId="2CE03FF2" w:rsidR="00C70FA0" w:rsidRDefault="00B12E96" w:rsidP="00C70FA0">
      <w:pPr>
        <w:pStyle w:val="Heading3"/>
      </w:pPr>
      <w:r>
        <w:lastRenderedPageBreak/>
        <w:t>Also,</w:t>
      </w:r>
      <w:r w:rsidR="00C70FA0">
        <w:t xml:space="preserve"> there are some other minor plugins that have been used on this project.</w:t>
      </w:r>
    </w:p>
    <w:p w14:paraId="06469700" w14:textId="77777777" w:rsidR="00C70FA0" w:rsidRDefault="00C70FA0" w:rsidP="00C70FA0">
      <w:pPr>
        <w:pStyle w:val="Heading3"/>
        <w:numPr>
          <w:ilvl w:val="0"/>
          <w:numId w:val="0"/>
        </w:numPr>
        <w:ind w:left="1080"/>
      </w:pPr>
    </w:p>
    <w:p w14:paraId="47146EE6" w14:textId="77777777" w:rsidR="00712B50" w:rsidRDefault="00712B50" w:rsidP="00C70FA0">
      <w:pPr>
        <w:pStyle w:val="Heading3"/>
        <w:numPr>
          <w:ilvl w:val="0"/>
          <w:numId w:val="0"/>
        </w:numPr>
        <w:ind w:left="1080"/>
      </w:pPr>
    </w:p>
    <w:p w14:paraId="75EF58ED" w14:textId="06C2BC7A" w:rsidR="00712B50" w:rsidRDefault="00AB2066" w:rsidP="00AB2066">
      <w:pPr>
        <w:pStyle w:val="Heading1"/>
      </w:pPr>
      <w:r>
        <w:t xml:space="preserve">Design </w:t>
      </w:r>
      <w:r w:rsidR="00B12E96">
        <w:t>PATTERN (</w:t>
      </w:r>
      <w:r>
        <w:t>for both ios and android)</w:t>
      </w:r>
    </w:p>
    <w:p w14:paraId="5A075D5D" w14:textId="74E26A5C" w:rsidR="00AB2066" w:rsidRDefault="00AB2066" w:rsidP="00AB2066">
      <w:r>
        <w:t>Following design patterns has been used for both iOS and Android</w:t>
      </w:r>
      <w:r w:rsidR="00283A0B">
        <w:t>.</w:t>
      </w:r>
    </w:p>
    <w:p w14:paraId="7FCD74AA" w14:textId="61D2CB07" w:rsidR="00283A0B" w:rsidRDefault="00283A0B" w:rsidP="00283A0B">
      <w:pPr>
        <w:pStyle w:val="Heading2"/>
        <w:rPr>
          <w:color w:val="auto"/>
          <w:sz w:val="18"/>
          <w:szCs w:val="18"/>
          <w:lang w:eastAsia="en-US" w:bidi="bn-IN"/>
        </w:rPr>
      </w:pPr>
      <w:r>
        <w:t>Creational pattern</w:t>
      </w:r>
    </w:p>
    <w:p w14:paraId="0801AAED" w14:textId="6EC3BC28" w:rsidR="00283A0B" w:rsidRDefault="00283A0B" w:rsidP="00283A0B">
      <w:pPr>
        <w:pStyle w:val="Heading3"/>
      </w:pPr>
      <w:r>
        <w:t>Singleton</w:t>
      </w:r>
    </w:p>
    <w:p w14:paraId="430701AA" w14:textId="66164AF5" w:rsidR="00283A0B" w:rsidRDefault="00283A0B" w:rsidP="00283A0B">
      <w:pPr>
        <w:pStyle w:val="Heading3"/>
      </w:pPr>
      <w:r>
        <w:t>Abstract factory</w:t>
      </w:r>
    </w:p>
    <w:p w14:paraId="7ED7C01A" w14:textId="00467FBC" w:rsidR="00283A0B" w:rsidRDefault="00283A0B" w:rsidP="00283A0B">
      <w:pPr>
        <w:pStyle w:val="Heading2"/>
      </w:pPr>
      <w:r>
        <w:t>Structural pattern</w:t>
      </w:r>
    </w:p>
    <w:p w14:paraId="35F1B47C" w14:textId="0851F6C0" w:rsidR="00283A0B" w:rsidRDefault="00283A0B" w:rsidP="00283A0B">
      <w:pPr>
        <w:pStyle w:val="Heading3"/>
      </w:pPr>
      <w:r>
        <w:t>MVVM</w:t>
      </w:r>
    </w:p>
    <w:p w14:paraId="14A5C973" w14:textId="4B73D188" w:rsidR="00283A0B" w:rsidRDefault="00283A0B" w:rsidP="00283A0B">
      <w:pPr>
        <w:pStyle w:val="Heading3"/>
      </w:pPr>
      <w:r>
        <w:t>Decorator</w:t>
      </w:r>
    </w:p>
    <w:p w14:paraId="372DF06F" w14:textId="1A5865B6" w:rsidR="00283A0B" w:rsidRDefault="00AD74AA" w:rsidP="00283A0B">
      <w:pPr>
        <w:pStyle w:val="Heading3"/>
      </w:pPr>
      <w:r>
        <w:t>Adapter</w:t>
      </w:r>
    </w:p>
    <w:p w14:paraId="786D99E1" w14:textId="3AFF322D" w:rsidR="00283A0B" w:rsidRDefault="00283A0B" w:rsidP="00284503">
      <w:pPr>
        <w:pStyle w:val="Heading3"/>
      </w:pPr>
      <w:r>
        <w:t>Façade</w:t>
      </w:r>
    </w:p>
    <w:p w14:paraId="1FB5387D" w14:textId="6B34C0B0" w:rsidR="00283A0B" w:rsidRDefault="00283A0B" w:rsidP="00284503">
      <w:pPr>
        <w:pStyle w:val="Heading3"/>
      </w:pPr>
      <w:r>
        <w:t>Bridge</w:t>
      </w:r>
    </w:p>
    <w:p w14:paraId="0644CEAF" w14:textId="61D0FFB2" w:rsidR="00283A0B" w:rsidRDefault="00283A0B" w:rsidP="00284503">
      <w:pPr>
        <w:pStyle w:val="Heading2"/>
      </w:pPr>
      <w:r>
        <w:t>Behavioral pattern</w:t>
      </w:r>
    </w:p>
    <w:p w14:paraId="18B9B6B1" w14:textId="29EE2EE6" w:rsidR="00283A0B" w:rsidRDefault="00283A0B" w:rsidP="00284503">
      <w:pPr>
        <w:pStyle w:val="Heading3"/>
      </w:pPr>
      <w:r>
        <w:t>Observer</w:t>
      </w:r>
    </w:p>
    <w:p w14:paraId="27A250BC" w14:textId="318A023A" w:rsidR="00283A0B" w:rsidRDefault="00283A0B" w:rsidP="00284503">
      <w:pPr>
        <w:pStyle w:val="Heading3"/>
      </w:pPr>
      <w:r>
        <w:t>Memento</w:t>
      </w:r>
    </w:p>
    <w:p w14:paraId="2D17330D" w14:textId="77777777" w:rsidR="00283A0B" w:rsidRDefault="00283A0B" w:rsidP="00AB2066"/>
    <w:p w14:paraId="2B3C11F7" w14:textId="6D329E74" w:rsidR="001B4783" w:rsidRDefault="00930C3B" w:rsidP="00930C3B">
      <w:pPr>
        <w:pStyle w:val="Heading1"/>
      </w:pPr>
      <w:r>
        <w:t>Class diagram</w:t>
      </w:r>
    </w:p>
    <w:p w14:paraId="412F9156" w14:textId="5CA198DC" w:rsidR="00815915" w:rsidRDefault="00815915" w:rsidP="00815915">
      <w:r>
        <w:t>A class diagram has been given below. Which is for Android App mainly. But it represents both iOS</w:t>
      </w:r>
      <w:r w:rsidR="003570DE">
        <w:t xml:space="preserve"> App</w:t>
      </w:r>
      <w:r>
        <w:t xml:space="preserve"> and Android</w:t>
      </w:r>
      <w:r w:rsidR="003570DE">
        <w:t xml:space="preserve"> App</w:t>
      </w:r>
      <w:r>
        <w:t xml:space="preserve">. Almost 80-90% classes and </w:t>
      </w:r>
      <w:r w:rsidR="003570DE">
        <w:t>its</w:t>
      </w:r>
      <w:r>
        <w:t xml:space="preserve"> interaction</w:t>
      </w:r>
      <w:r w:rsidR="003570DE">
        <w:t>s/communications/design</w:t>
      </w:r>
      <w:r>
        <w:t xml:space="preserve"> are identical for both iOS and Android.</w:t>
      </w:r>
      <w:r w:rsidR="003570DE">
        <w:t xml:space="preserve"> Naming conventions are also identical.</w:t>
      </w:r>
    </w:p>
    <w:p w14:paraId="7CF621AE" w14:textId="77777777" w:rsidR="00212D9C" w:rsidRDefault="00212D9C" w:rsidP="00815915"/>
    <w:p w14:paraId="09770879" w14:textId="535FB98F" w:rsidR="00212D9C" w:rsidRDefault="00212D9C" w:rsidP="00815915">
      <w:r>
        <w:rPr>
          <w:noProof/>
          <w:lang w:eastAsia="en-US" w:bidi="bn-IN"/>
        </w:rPr>
        <w:lastRenderedPageBreak/>
        <w:drawing>
          <wp:inline distT="0" distB="0" distL="0" distR="0" wp14:anchorId="1A5E9212" wp14:editId="26AA7522">
            <wp:extent cx="5486400" cy="219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ilyTreeAndrid.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195830"/>
                    </a:xfrm>
                    <a:prstGeom prst="rect">
                      <a:avLst/>
                    </a:prstGeom>
                  </pic:spPr>
                </pic:pic>
              </a:graphicData>
            </a:graphic>
          </wp:inline>
        </w:drawing>
      </w:r>
    </w:p>
    <w:p w14:paraId="55B20CEF" w14:textId="33043162" w:rsidR="00C92426" w:rsidRDefault="00EE0F3C" w:rsidP="00815915">
      <w:r>
        <w:t>NB: Please enlarge this picture to see the details.</w:t>
      </w:r>
    </w:p>
    <w:p w14:paraId="2AA709D0" w14:textId="77777777" w:rsidR="00C92426" w:rsidRDefault="00C92426" w:rsidP="00815915"/>
    <w:p w14:paraId="653033FF" w14:textId="751BFD3D" w:rsidR="00C92426" w:rsidRDefault="00C92426" w:rsidP="00C92426">
      <w:pPr>
        <w:pStyle w:val="Heading1"/>
      </w:pPr>
      <w:r>
        <w:t>Architec</w:t>
      </w:r>
      <w:r w:rsidR="0065700D">
        <w:t>tu</w:t>
      </w:r>
      <w:r>
        <w:t>ral description</w:t>
      </w:r>
    </w:p>
    <w:p w14:paraId="1C7FC8AA" w14:textId="3D237EDA" w:rsidR="00CA4490" w:rsidRDefault="00CA4490" w:rsidP="00CA4490">
      <w:r>
        <w:t>Following you will find a short description on the app’s architectural design.</w:t>
      </w:r>
      <w:r w:rsidR="00944312">
        <w:t xml:space="preserve"> Both Android and iOS app retains</w:t>
      </w:r>
      <w:r w:rsidR="005B1547">
        <w:t xml:space="preserve"> same architectural pattern, class structure, communication flow, control flow and method signature. Both are almost 80-90% identical</w:t>
      </w:r>
    </w:p>
    <w:p w14:paraId="54A74715" w14:textId="5474393D" w:rsidR="00CA4490" w:rsidRDefault="00B111F7" w:rsidP="00CA4490">
      <w:pPr>
        <w:pStyle w:val="Heading2"/>
      </w:pPr>
      <w:r>
        <w:t xml:space="preserve">Network Layer: </w:t>
      </w:r>
      <w:r w:rsidR="008E1EAC">
        <w:t>“</w:t>
      </w:r>
      <w:proofErr w:type="spellStart"/>
      <w:r w:rsidR="008E1EAC" w:rsidRPr="008E1EAC">
        <w:t>FamilyTreeAPIManager</w:t>
      </w:r>
      <w:proofErr w:type="spellEnd"/>
      <w:r w:rsidR="008E1EAC">
        <w:t>” class</w:t>
      </w:r>
    </w:p>
    <w:p w14:paraId="5B2C9528" w14:textId="2A6746EB" w:rsidR="008E1EAC" w:rsidRDefault="008E1EAC" w:rsidP="008E1EAC">
      <w:r>
        <w:t>As the name says, it’s the API manager which manages all the network call, parsing the response and delivering it to the API consumer. Only this class talks to the network. It’s a “Singleton” class.</w:t>
      </w:r>
    </w:p>
    <w:p w14:paraId="4F51FD90" w14:textId="2E4B288C" w:rsidR="0028656D" w:rsidRDefault="0028656D" w:rsidP="0028656D">
      <w:pPr>
        <w:pStyle w:val="Heading2"/>
      </w:pPr>
      <w:r>
        <w:t>Appearance</w:t>
      </w:r>
    </w:p>
    <w:p w14:paraId="17794ACB" w14:textId="214F09A8" w:rsidR="0028656D" w:rsidRDefault="0028656D" w:rsidP="0028656D">
      <w:pPr>
        <w:pStyle w:val="Heading3"/>
      </w:pPr>
      <w:r>
        <w:t>For iOS app: “</w:t>
      </w:r>
      <w:proofErr w:type="spellStart"/>
      <w:r w:rsidRPr="0028656D">
        <w:t>AppearanceHelpers</w:t>
      </w:r>
      <w:proofErr w:type="spellEnd"/>
      <w:r>
        <w:t xml:space="preserve">” group holds the classes, categories responsible for managing whole app wide appearance. And it applies the appearance on the </w:t>
      </w:r>
      <w:proofErr w:type="spellStart"/>
      <w:r>
        <w:t>AppDelegate</w:t>
      </w:r>
      <w:proofErr w:type="spellEnd"/>
      <w:r>
        <w:t>.</w:t>
      </w:r>
    </w:p>
    <w:p w14:paraId="7B7DA9B2" w14:textId="252E7EB3" w:rsidR="00A709BB" w:rsidRDefault="00A709BB" w:rsidP="0028656D">
      <w:pPr>
        <w:pStyle w:val="Heading3"/>
      </w:pPr>
      <w:r>
        <w:t>For Android app: Appearance values and keys has been managed into “res” folder as standard android resource management.</w:t>
      </w:r>
    </w:p>
    <w:p w14:paraId="03BF5367" w14:textId="3D0FE91A" w:rsidR="00A709BB" w:rsidRDefault="00A709BB" w:rsidP="00A709BB">
      <w:pPr>
        <w:pStyle w:val="Heading2"/>
      </w:pPr>
      <w:r>
        <w:t xml:space="preserve">UI and </w:t>
      </w:r>
      <w:proofErr w:type="spellStart"/>
      <w:r>
        <w:t>Viewes</w:t>
      </w:r>
      <w:proofErr w:type="spellEnd"/>
    </w:p>
    <w:p w14:paraId="5DEF36A3" w14:textId="52519145" w:rsidR="00A709BB" w:rsidRDefault="00A709BB" w:rsidP="00A709BB">
      <w:pPr>
        <w:pStyle w:val="Heading3"/>
      </w:pPr>
      <w:r>
        <w:t>iOS: “</w:t>
      </w:r>
      <w:proofErr w:type="spellStart"/>
      <w:r>
        <w:t>Main.storyboard</w:t>
      </w:r>
      <w:proofErr w:type="spellEnd"/>
      <w:r>
        <w:t>” file holds the main</w:t>
      </w:r>
      <w:r w:rsidR="0012062E">
        <w:t xml:space="preserve"> UI layout file. And “UI” source group contrails all of the sources and layouts responsible for UI.</w:t>
      </w:r>
    </w:p>
    <w:p w14:paraId="1E6DE87C" w14:textId="0E64D906" w:rsidR="00D67642" w:rsidRDefault="00D67642" w:rsidP="00D67642">
      <w:pPr>
        <w:pStyle w:val="Heading4"/>
      </w:pPr>
      <w:proofErr w:type="spellStart"/>
      <w:r w:rsidRPr="00D67642">
        <w:t>FTHomeViewController</w:t>
      </w:r>
      <w:proofErr w:type="spellEnd"/>
      <w:r>
        <w:t>: Draws family tree</w:t>
      </w:r>
    </w:p>
    <w:p w14:paraId="1DD4F918" w14:textId="155CADDD" w:rsidR="00D67642" w:rsidRDefault="00D67642" w:rsidP="00D67642">
      <w:pPr>
        <w:pStyle w:val="Heading4"/>
      </w:pPr>
      <w:proofErr w:type="spellStart"/>
      <w:r w:rsidRPr="00D67642">
        <w:t>FTAddPersonTableViewController</w:t>
      </w:r>
      <w:proofErr w:type="spellEnd"/>
      <w:r>
        <w:t>: Adds personal details and family members, relations.</w:t>
      </w:r>
    </w:p>
    <w:p w14:paraId="1F86A48C" w14:textId="18F0FDDD" w:rsidR="00D67642" w:rsidRDefault="00D67642" w:rsidP="00D67642">
      <w:pPr>
        <w:pStyle w:val="Heading4"/>
      </w:pPr>
      <w:proofErr w:type="spellStart"/>
      <w:r w:rsidRPr="00D67642">
        <w:t>FTPersonDetailsTableViewController</w:t>
      </w:r>
      <w:proofErr w:type="spellEnd"/>
      <w:r>
        <w:t xml:space="preserve">: </w:t>
      </w:r>
      <w:r w:rsidR="0019078E">
        <w:t>Shows personal details</w:t>
      </w:r>
    </w:p>
    <w:p w14:paraId="7047C1CD" w14:textId="6B26E0A0" w:rsidR="0019078E" w:rsidRDefault="0019078E" w:rsidP="0019078E">
      <w:pPr>
        <w:pStyle w:val="Heading3"/>
      </w:pPr>
      <w:r>
        <w:t>Android: “</w:t>
      </w:r>
      <w:proofErr w:type="spellStart"/>
      <w:r>
        <w:t>activitys</w:t>
      </w:r>
      <w:proofErr w:type="spellEnd"/>
      <w:r>
        <w:t>” and “holders” packages contains clas</w:t>
      </w:r>
      <w:r w:rsidR="00850890">
        <w:t>ses related with the view and UI.</w:t>
      </w:r>
      <w:r w:rsidR="00BF5904">
        <w:t xml:space="preserve"> And XML layout files are into “res” folder.</w:t>
      </w:r>
      <w:r>
        <w:t xml:space="preserve"> </w:t>
      </w:r>
    </w:p>
    <w:p w14:paraId="751DD8D2" w14:textId="65F66EBB" w:rsidR="00BF5904" w:rsidRDefault="00BF5904" w:rsidP="00BF5904">
      <w:pPr>
        <w:pStyle w:val="Heading4"/>
      </w:pPr>
      <w:proofErr w:type="spellStart"/>
      <w:r w:rsidRPr="00BF5904">
        <w:lastRenderedPageBreak/>
        <w:t>MainActivity</w:t>
      </w:r>
      <w:proofErr w:type="spellEnd"/>
      <w:r>
        <w:t>: Draws family tree</w:t>
      </w:r>
    </w:p>
    <w:p w14:paraId="1513DFA3" w14:textId="12CEE64C" w:rsidR="00BF5904" w:rsidRDefault="00BF5904" w:rsidP="00BF5904">
      <w:pPr>
        <w:pStyle w:val="Heading4"/>
      </w:pPr>
      <w:proofErr w:type="spellStart"/>
      <w:r w:rsidRPr="00BF5904">
        <w:t>AddDetailsActivity</w:t>
      </w:r>
      <w:proofErr w:type="spellEnd"/>
      <w:r>
        <w:t>: Adds personal details and family members, relations.</w:t>
      </w:r>
    </w:p>
    <w:p w14:paraId="367720B2" w14:textId="1C0B2442" w:rsidR="00BF5904" w:rsidRDefault="00BF5904" w:rsidP="00BF5904">
      <w:pPr>
        <w:pStyle w:val="Heading4"/>
      </w:pPr>
      <w:proofErr w:type="spellStart"/>
      <w:r w:rsidRPr="00BF5904">
        <w:t>ShowDetailsActivity</w:t>
      </w:r>
      <w:proofErr w:type="spellEnd"/>
      <w:r>
        <w:t>: Shows personal details.</w:t>
      </w:r>
    </w:p>
    <w:p w14:paraId="51282AAA" w14:textId="5D2380AE" w:rsidR="008C5623" w:rsidRDefault="008C5623" w:rsidP="008C5623">
      <w:pPr>
        <w:pStyle w:val="Heading3"/>
      </w:pPr>
      <w:r>
        <w:t>JSON Models: Following class contains JSON model classes on both iOS and Android App.</w:t>
      </w:r>
    </w:p>
    <w:p w14:paraId="10146A9D" w14:textId="601DAD4F" w:rsidR="008C5623" w:rsidRDefault="008C5623" w:rsidP="008C5623">
      <w:pPr>
        <w:pStyle w:val="Heading4"/>
      </w:pPr>
      <w:proofErr w:type="spellStart"/>
      <w:r w:rsidRPr="008C5623">
        <w:t>NodeDetails</w:t>
      </w:r>
      <w:proofErr w:type="spellEnd"/>
    </w:p>
    <w:p w14:paraId="6D8EA722" w14:textId="40EA5B42" w:rsidR="008C5623" w:rsidRDefault="008C5623" w:rsidP="008C5623">
      <w:pPr>
        <w:pStyle w:val="Heading4"/>
      </w:pPr>
      <w:proofErr w:type="spellStart"/>
      <w:r w:rsidRPr="008C5623">
        <w:t>PersonDetails</w:t>
      </w:r>
      <w:proofErr w:type="spellEnd"/>
    </w:p>
    <w:p w14:paraId="79BBD701" w14:textId="4BAEDF00" w:rsidR="008C5623" w:rsidRDefault="008C5623" w:rsidP="008C5623">
      <w:pPr>
        <w:pStyle w:val="Heading4"/>
      </w:pPr>
      <w:r w:rsidRPr="008C5623">
        <w:t>Relations</w:t>
      </w:r>
    </w:p>
    <w:p w14:paraId="0EADDA4B" w14:textId="1D2CDCE8" w:rsidR="008C5623" w:rsidRDefault="008C5623" w:rsidP="008C5623">
      <w:pPr>
        <w:pStyle w:val="Heading4"/>
      </w:pPr>
      <w:proofErr w:type="spellStart"/>
      <w:r w:rsidRPr="008C5623">
        <w:t>RelationshipDetails</w:t>
      </w:r>
      <w:proofErr w:type="spellEnd"/>
    </w:p>
    <w:p w14:paraId="2B36FFFD" w14:textId="429BD857" w:rsidR="00CF3DEF" w:rsidRDefault="00CF3DEF" w:rsidP="00CF3DEF">
      <w:pPr>
        <w:pStyle w:val="Heading3"/>
      </w:pPr>
      <w:r>
        <w:t>Utilities: Both “</w:t>
      </w:r>
      <w:proofErr w:type="spellStart"/>
      <w:r>
        <w:t>conf</w:t>
      </w:r>
      <w:proofErr w:type="spellEnd"/>
      <w:r>
        <w:t>” and “</w:t>
      </w:r>
      <w:proofErr w:type="spellStart"/>
      <w:r>
        <w:t>Utils</w:t>
      </w:r>
      <w:proofErr w:type="spellEnd"/>
      <w:r>
        <w:t>”</w:t>
      </w:r>
      <w:r w:rsidR="00356DBB">
        <w:t xml:space="preserve"> folder/group </w:t>
      </w:r>
      <w:r w:rsidR="0009767D">
        <w:t>con</w:t>
      </w:r>
      <w:r w:rsidR="00BC59DD">
        <w:t>tains App con</w:t>
      </w:r>
      <w:r w:rsidR="00724C8F">
        <w:t>fi</w:t>
      </w:r>
      <w:r w:rsidR="00BC59DD">
        <w:t>guration</w:t>
      </w:r>
      <w:r w:rsidR="00724C8F">
        <w:t xml:space="preserve"> and utilities files.</w:t>
      </w:r>
    </w:p>
    <w:p w14:paraId="3EDE66E3" w14:textId="77777777" w:rsidR="00BF5904" w:rsidRDefault="00BF5904" w:rsidP="00BF5904">
      <w:pPr>
        <w:pStyle w:val="Heading3"/>
        <w:numPr>
          <w:ilvl w:val="0"/>
          <w:numId w:val="0"/>
        </w:numPr>
        <w:ind w:left="1080"/>
      </w:pPr>
    </w:p>
    <w:p w14:paraId="38E03970" w14:textId="77777777" w:rsidR="00E315EC" w:rsidRDefault="00E315EC" w:rsidP="00BF5904">
      <w:pPr>
        <w:pStyle w:val="Heading3"/>
        <w:numPr>
          <w:ilvl w:val="0"/>
          <w:numId w:val="0"/>
        </w:numPr>
        <w:ind w:left="1080"/>
      </w:pPr>
    </w:p>
    <w:p w14:paraId="0D08476C" w14:textId="638FDD08" w:rsidR="00E315EC" w:rsidRDefault="009025E0" w:rsidP="009025E0">
      <w:pPr>
        <w:pStyle w:val="Heading1"/>
      </w:pPr>
      <w:r>
        <w:t>Sequence diagram</w:t>
      </w:r>
    </w:p>
    <w:p w14:paraId="3B5268EB" w14:textId="4764B85C" w:rsidR="009025E0" w:rsidRDefault="009025E0" w:rsidP="009025E0">
      <w:r>
        <w:t xml:space="preserve">Following is a sequence diagram for moth iOS and </w:t>
      </w:r>
      <w:r w:rsidR="00AD74AA">
        <w:t>Android (</w:t>
      </w:r>
      <w:r>
        <w:t xml:space="preserve">individual part </w:t>
      </w:r>
      <w:proofErr w:type="gramStart"/>
      <w:r>
        <w:t>have</w:t>
      </w:r>
      <w:proofErr w:type="gramEnd"/>
      <w:r>
        <w:t xml:space="preserve"> been pointed out)</w:t>
      </w:r>
    </w:p>
    <w:p w14:paraId="2B8B6679" w14:textId="77777777" w:rsidR="009025E0" w:rsidRDefault="009025E0" w:rsidP="009025E0"/>
    <w:p w14:paraId="1DE6FBDD" w14:textId="0E81EA63" w:rsidR="009025E0" w:rsidRDefault="009025E0" w:rsidP="009025E0">
      <w:r>
        <w:rPr>
          <w:noProof/>
          <w:lang w:eastAsia="en-US" w:bidi="bn-IN"/>
        </w:rPr>
        <w:drawing>
          <wp:inline distT="0" distB="0" distL="0" distR="0" wp14:anchorId="290986DF" wp14:editId="22864B72">
            <wp:extent cx="5486400" cy="4134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 Tre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34485"/>
                    </a:xfrm>
                    <a:prstGeom prst="rect">
                      <a:avLst/>
                    </a:prstGeom>
                  </pic:spPr>
                </pic:pic>
              </a:graphicData>
            </a:graphic>
          </wp:inline>
        </w:drawing>
      </w:r>
    </w:p>
    <w:sectPr w:rsidR="009025E0">
      <w:footerReference w:type="default" r:id="rId1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06868" w14:textId="77777777" w:rsidR="007B30CE" w:rsidRDefault="007B30CE">
      <w:pPr>
        <w:spacing w:after="0" w:line="240" w:lineRule="auto"/>
      </w:pPr>
      <w:r>
        <w:separator/>
      </w:r>
    </w:p>
    <w:p w14:paraId="6D82092A" w14:textId="77777777" w:rsidR="007B30CE" w:rsidRDefault="007B30CE"/>
  </w:endnote>
  <w:endnote w:type="continuationSeparator" w:id="0">
    <w:p w14:paraId="7C3B330A" w14:textId="77777777" w:rsidR="007B30CE" w:rsidRDefault="007B30CE">
      <w:pPr>
        <w:spacing w:after="0" w:line="240" w:lineRule="auto"/>
      </w:pPr>
      <w:r>
        <w:continuationSeparator/>
      </w:r>
    </w:p>
    <w:p w14:paraId="0621F814" w14:textId="77777777" w:rsidR="007B30CE" w:rsidRDefault="007B3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rinda">
    <w:altName w:val="Times New Roman"/>
    <w:panose1 w:val="00000000000000000000"/>
    <w:charset w:val="01"/>
    <w:family w:val="roman"/>
    <w:notTrueType/>
    <w:pitch w:val="variable"/>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34780" w14:textId="77777777" w:rsidR="00676C91" w:rsidRDefault="00AF24A1">
    <w:pPr>
      <w:pStyle w:val="Footer"/>
    </w:pPr>
    <w:r>
      <w:fldChar w:fldCharType="begin"/>
    </w:r>
    <w:r>
      <w:instrText xml:space="preserve"> PAGE   \* MERGEFORMAT </w:instrText>
    </w:r>
    <w:r>
      <w:fldChar w:fldCharType="separate"/>
    </w:r>
    <w:r w:rsidR="007064B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58248" w14:textId="77777777" w:rsidR="007B30CE" w:rsidRDefault="007B30CE">
      <w:pPr>
        <w:spacing w:after="0" w:line="240" w:lineRule="auto"/>
      </w:pPr>
      <w:r>
        <w:separator/>
      </w:r>
    </w:p>
    <w:p w14:paraId="5C43B0E3" w14:textId="77777777" w:rsidR="007B30CE" w:rsidRDefault="007B30CE"/>
  </w:footnote>
  <w:footnote w:type="continuationSeparator" w:id="0">
    <w:p w14:paraId="2CAF1AE9" w14:textId="77777777" w:rsidR="007B30CE" w:rsidRDefault="007B30CE">
      <w:pPr>
        <w:spacing w:after="0" w:line="240" w:lineRule="auto"/>
      </w:pPr>
      <w:r>
        <w:continuationSeparator/>
      </w:r>
    </w:p>
    <w:p w14:paraId="54A82F84" w14:textId="77777777" w:rsidR="007B30CE" w:rsidRDefault="007B30C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F76F4"/>
    <w:multiLevelType w:val="hybridMultilevel"/>
    <w:tmpl w:val="99F83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3C699F"/>
    <w:multiLevelType w:val="hybridMultilevel"/>
    <w:tmpl w:val="75D01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E"/>
    <w:rsid w:val="00063026"/>
    <w:rsid w:val="00076777"/>
    <w:rsid w:val="0009767D"/>
    <w:rsid w:val="000D682D"/>
    <w:rsid w:val="000F0A8D"/>
    <w:rsid w:val="000F6F55"/>
    <w:rsid w:val="0012062E"/>
    <w:rsid w:val="0019078E"/>
    <w:rsid w:val="001946DC"/>
    <w:rsid w:val="001B4783"/>
    <w:rsid w:val="001C4689"/>
    <w:rsid w:val="001E2694"/>
    <w:rsid w:val="002046D8"/>
    <w:rsid w:val="00212D9C"/>
    <w:rsid w:val="00233DA6"/>
    <w:rsid w:val="00283A0B"/>
    <w:rsid w:val="00284503"/>
    <w:rsid w:val="0028656D"/>
    <w:rsid w:val="002B7D4B"/>
    <w:rsid w:val="00356DBB"/>
    <w:rsid w:val="003570DE"/>
    <w:rsid w:val="00362EB3"/>
    <w:rsid w:val="003D51FB"/>
    <w:rsid w:val="00480E79"/>
    <w:rsid w:val="004F5BEE"/>
    <w:rsid w:val="00545A9D"/>
    <w:rsid w:val="005B1547"/>
    <w:rsid w:val="0063077C"/>
    <w:rsid w:val="0065700D"/>
    <w:rsid w:val="00673A2C"/>
    <w:rsid w:val="00676C91"/>
    <w:rsid w:val="00685068"/>
    <w:rsid w:val="006A4CC9"/>
    <w:rsid w:val="006C5A6C"/>
    <w:rsid w:val="006D28B5"/>
    <w:rsid w:val="007064B8"/>
    <w:rsid w:val="007120E0"/>
    <w:rsid w:val="00712B50"/>
    <w:rsid w:val="00724C8F"/>
    <w:rsid w:val="007507B4"/>
    <w:rsid w:val="007A1339"/>
    <w:rsid w:val="007B30CE"/>
    <w:rsid w:val="007E285E"/>
    <w:rsid w:val="00815915"/>
    <w:rsid w:val="00850890"/>
    <w:rsid w:val="00871126"/>
    <w:rsid w:val="008C5623"/>
    <w:rsid w:val="008E1EAC"/>
    <w:rsid w:val="009025E0"/>
    <w:rsid w:val="00923885"/>
    <w:rsid w:val="00930C3B"/>
    <w:rsid w:val="00944312"/>
    <w:rsid w:val="009475B7"/>
    <w:rsid w:val="009D7D85"/>
    <w:rsid w:val="00A21A7D"/>
    <w:rsid w:val="00A453D8"/>
    <w:rsid w:val="00A709BB"/>
    <w:rsid w:val="00A91C2E"/>
    <w:rsid w:val="00A945A5"/>
    <w:rsid w:val="00AB2066"/>
    <w:rsid w:val="00AD74AA"/>
    <w:rsid w:val="00AF24A1"/>
    <w:rsid w:val="00B111F7"/>
    <w:rsid w:val="00B12E96"/>
    <w:rsid w:val="00BA572E"/>
    <w:rsid w:val="00BC2C12"/>
    <w:rsid w:val="00BC59DD"/>
    <w:rsid w:val="00BF5904"/>
    <w:rsid w:val="00C70FA0"/>
    <w:rsid w:val="00C92426"/>
    <w:rsid w:val="00CA4490"/>
    <w:rsid w:val="00CC1530"/>
    <w:rsid w:val="00CE4824"/>
    <w:rsid w:val="00CF3DEF"/>
    <w:rsid w:val="00D67642"/>
    <w:rsid w:val="00D7348D"/>
    <w:rsid w:val="00D8351A"/>
    <w:rsid w:val="00DA53D5"/>
    <w:rsid w:val="00DB48D6"/>
    <w:rsid w:val="00E04F81"/>
    <w:rsid w:val="00E0766B"/>
    <w:rsid w:val="00E2049E"/>
    <w:rsid w:val="00E315EC"/>
    <w:rsid w:val="00E51D5D"/>
    <w:rsid w:val="00E634BF"/>
    <w:rsid w:val="00EE0F3C"/>
    <w:rsid w:val="00F53CA9"/>
    <w:rsid w:val="00FA0867"/>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1A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9475B7"/>
    <w:pPr>
      <w:ind w:left="720"/>
      <w:contextualSpacing/>
    </w:pPr>
  </w:style>
  <w:style w:type="character" w:styleId="Hyperlink">
    <w:name w:val="Hyperlink"/>
    <w:basedOn w:val="DefaultParagraphFont"/>
    <w:uiPriority w:val="99"/>
    <w:unhideWhenUsed/>
    <w:rsid w:val="009D7D85"/>
    <w:rPr>
      <w:color w:val="58A8AD" w:themeColor="hyperlink"/>
      <w:u w:val="single"/>
    </w:rPr>
  </w:style>
  <w:style w:type="paragraph" w:customStyle="1" w:styleId="p1">
    <w:name w:val="p1"/>
    <w:basedOn w:val="Normal"/>
    <w:rsid w:val="00283A0B"/>
    <w:pPr>
      <w:spacing w:after="0" w:line="240" w:lineRule="auto"/>
      <w:ind w:left="0"/>
    </w:pPr>
    <w:rPr>
      <w:rFonts w:ascii="Helvetica" w:hAnsi="Helvetica"/>
      <w:color w:val="auto"/>
      <w:sz w:val="18"/>
      <w:szCs w:val="18"/>
      <w:lang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619">
      <w:bodyDiv w:val="1"/>
      <w:marLeft w:val="0"/>
      <w:marRight w:val="0"/>
      <w:marTop w:val="0"/>
      <w:marBottom w:val="0"/>
      <w:divBdr>
        <w:top w:val="none" w:sz="0" w:space="0" w:color="auto"/>
        <w:left w:val="none" w:sz="0" w:space="0" w:color="auto"/>
        <w:bottom w:val="none" w:sz="0" w:space="0" w:color="auto"/>
        <w:right w:val="none" w:sz="0" w:space="0" w:color="auto"/>
      </w:divBdr>
    </w:div>
    <w:div w:id="275718446">
      <w:bodyDiv w:val="1"/>
      <w:marLeft w:val="0"/>
      <w:marRight w:val="0"/>
      <w:marTop w:val="0"/>
      <w:marBottom w:val="0"/>
      <w:divBdr>
        <w:top w:val="none" w:sz="0" w:space="0" w:color="auto"/>
        <w:left w:val="none" w:sz="0" w:space="0" w:color="auto"/>
        <w:bottom w:val="none" w:sz="0" w:space="0" w:color="auto"/>
        <w:right w:val="none" w:sz="0" w:space="0" w:color="auto"/>
      </w:divBdr>
    </w:div>
    <w:div w:id="965429692">
      <w:bodyDiv w:val="1"/>
      <w:marLeft w:val="0"/>
      <w:marRight w:val="0"/>
      <w:marTop w:val="0"/>
      <w:marBottom w:val="0"/>
      <w:divBdr>
        <w:top w:val="none" w:sz="0" w:space="0" w:color="auto"/>
        <w:left w:val="none" w:sz="0" w:space="0" w:color="auto"/>
        <w:bottom w:val="none" w:sz="0" w:space="0" w:color="auto"/>
        <w:right w:val="none" w:sz="0" w:space="0" w:color="auto"/>
      </w:divBdr>
    </w:div>
    <w:div w:id="194753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e.mockito.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PerfectlySoft/Perfect" TargetMode="External"/><Relationship Id="rId8" Type="http://schemas.openxmlformats.org/officeDocument/2006/relationships/hyperlink" Target="http://square.github.io/retrofit/" TargetMode="External"/><Relationship Id="rId9" Type="http://schemas.openxmlformats.org/officeDocument/2006/relationships/hyperlink" Target="http://jakewharton.github.io/butterknife/" TargetMode="External"/><Relationship Id="rId10" Type="http://schemas.openxmlformats.org/officeDocument/2006/relationships/hyperlink" Target="https://github.com/JakeWharton/timb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thobiswas/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211</TotalTime>
  <Pages>4</Pages>
  <Words>550</Words>
  <Characters>3137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2017-03-10T11:13:00Z</dcterms:created>
  <dcterms:modified xsi:type="dcterms:W3CDTF">2017-04-05T19:37:00Z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